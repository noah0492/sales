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C923" w14:textId="77777777" w:rsidR="00453A11" w:rsidRPr="006E5651" w:rsidRDefault="000C50C3" w:rsidP="00453A11">
      <w:pPr>
        <w:pStyle w:val="Titel"/>
        <w:rPr>
          <w:lang w:val="en-US"/>
        </w:rPr>
      </w:pPr>
      <w:proofErr w:type="spellStart"/>
      <w:r w:rsidRPr="006E5651">
        <w:rPr>
          <w:lang w:val="en-US"/>
        </w:rPr>
        <w:t>Functioneel</w:t>
      </w:r>
      <w:proofErr w:type="spellEnd"/>
      <w:r w:rsidRPr="006E5651">
        <w:rPr>
          <w:lang w:val="en-US"/>
        </w:rPr>
        <w:t xml:space="preserve"> </w:t>
      </w:r>
      <w:proofErr w:type="spellStart"/>
      <w:r w:rsidRPr="006E5651">
        <w:rPr>
          <w:lang w:val="en-US"/>
        </w:rPr>
        <w:t>ontwerp</w:t>
      </w:r>
      <w:proofErr w:type="spellEnd"/>
    </w:p>
    <w:sdt>
      <w:sdtPr>
        <w:alias w:val="Projectnaam"/>
        <w:tag w:val="Projectnaam"/>
        <w:id w:val="-914392091"/>
        <w:placeholder>
          <w:docPart w:val="ED8EE46FC1AE40799AB588340F426461"/>
        </w:placeholder>
        <w:showingPlcHdr/>
        <w:text/>
      </w:sdtPr>
      <w:sdtEndPr/>
      <w:sdtContent>
        <w:p w14:paraId="525D0DAB" w14:textId="77777777" w:rsidR="009008D8" w:rsidRPr="006E5651" w:rsidRDefault="00190D75" w:rsidP="00190D75">
          <w:pPr>
            <w:rPr>
              <w:lang w:val="en-US"/>
            </w:rPr>
          </w:pPr>
          <w:r w:rsidRPr="006E5651">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935898" w14:paraId="79ED5462" w14:textId="77777777" w:rsidTr="005D4E24">
        <w:tc>
          <w:tcPr>
            <w:tcW w:w="1601" w:type="dxa"/>
          </w:tcPr>
          <w:p w14:paraId="56E23DAC" w14:textId="77777777" w:rsidR="009008D8" w:rsidRPr="007A0E59" w:rsidRDefault="009008D8" w:rsidP="004E636C">
            <w:pPr>
              <w:pStyle w:val="Geenafstand"/>
            </w:pPr>
            <w:r w:rsidRPr="007A0E59">
              <w:t>Versienummer:</w:t>
            </w:r>
          </w:p>
        </w:tc>
        <w:bookmarkStart w:id="0" w:name="Versienummer"/>
        <w:tc>
          <w:tcPr>
            <w:tcW w:w="4536" w:type="dxa"/>
          </w:tcPr>
          <w:p w14:paraId="4064E68C" w14:textId="0DFCB5A1" w:rsidR="009008D8" w:rsidRPr="006E5651" w:rsidRDefault="00CC70BD" w:rsidP="004E636C">
            <w:pPr>
              <w:pStyle w:val="Geenafstand"/>
              <w:rPr>
                <w:lang w:val="en-US"/>
              </w:rPr>
            </w:pPr>
            <w:sdt>
              <w:sdtPr>
                <w:alias w:val="Versienummer"/>
                <w:tag w:val="Version"/>
                <w:id w:val="-193926220"/>
                <w:placeholder>
                  <w:docPart w:val="D24759476B65484E92973D48CAE44812"/>
                </w:placeholder>
                <w:text/>
              </w:sdtPr>
              <w:sdtEndPr/>
              <w:sdtContent>
                <w:r w:rsidR="00935898">
                  <w:t>1.0</w:t>
                </w:r>
              </w:sdtContent>
            </w:sdt>
            <w:bookmarkEnd w:id="0"/>
          </w:p>
        </w:tc>
      </w:tr>
      <w:tr w:rsidR="009008D8" w:rsidRPr="00935898" w14:paraId="74880A3C" w14:textId="77777777" w:rsidTr="005D4E24">
        <w:tc>
          <w:tcPr>
            <w:tcW w:w="1601" w:type="dxa"/>
          </w:tcPr>
          <w:p w14:paraId="20CB3767" w14:textId="77777777" w:rsidR="009008D8" w:rsidRPr="007A0E59" w:rsidRDefault="009008D8" w:rsidP="004E636C">
            <w:pPr>
              <w:pStyle w:val="Geenafstand"/>
            </w:pPr>
            <w:r w:rsidRPr="007A0E59">
              <w:t>Auteur(s):</w:t>
            </w:r>
          </w:p>
        </w:tc>
        <w:bookmarkStart w:id="1" w:name="Auteurs"/>
        <w:tc>
          <w:tcPr>
            <w:tcW w:w="4536" w:type="dxa"/>
          </w:tcPr>
          <w:p w14:paraId="2F193160" w14:textId="13BBC405" w:rsidR="009008D8" w:rsidRPr="006E5651" w:rsidRDefault="00CC70BD" w:rsidP="004E636C">
            <w:pPr>
              <w:pStyle w:val="Geenafstand"/>
              <w:rPr>
                <w:lang w:val="en-US"/>
              </w:rPr>
            </w:pPr>
            <w:sdt>
              <w:sdtPr>
                <w:alias w:val="Naam van de auteur"/>
                <w:tag w:val="Authors"/>
                <w:id w:val="1931920483"/>
                <w:placeholder>
                  <w:docPart w:val="C32E1727DBE040CA8A7DD4FE1C915193"/>
                </w:placeholder>
                <w:text/>
              </w:sdtPr>
              <w:sdtEndPr/>
              <w:sdtContent>
                <w:r w:rsidR="00935898">
                  <w:t>Noah Qorri</w:t>
                </w:r>
              </w:sdtContent>
            </w:sdt>
            <w:bookmarkEnd w:id="1"/>
          </w:p>
        </w:tc>
      </w:tr>
      <w:tr w:rsidR="009008D8" w:rsidRPr="00935898" w14:paraId="115A7578" w14:textId="77777777" w:rsidTr="005D4E24">
        <w:tc>
          <w:tcPr>
            <w:tcW w:w="1601" w:type="dxa"/>
          </w:tcPr>
          <w:p w14:paraId="21FDA240" w14:textId="77777777" w:rsidR="009008D8" w:rsidRPr="007A0E59" w:rsidRDefault="009008D8" w:rsidP="004E636C">
            <w:pPr>
              <w:pStyle w:val="Geenafstand"/>
            </w:pPr>
            <w:r w:rsidRPr="007A0E59">
              <w:t>Datum:</w:t>
            </w:r>
          </w:p>
        </w:tc>
        <w:tc>
          <w:tcPr>
            <w:tcW w:w="4536" w:type="dxa"/>
          </w:tcPr>
          <w:p w14:paraId="1A462DDF" w14:textId="388F3BAB" w:rsidR="009008D8" w:rsidRPr="006E5651" w:rsidRDefault="00CC70BD" w:rsidP="004E636C">
            <w:pPr>
              <w:pStyle w:val="Geenafstand"/>
              <w:rPr>
                <w:lang w:val="en-US"/>
              </w:rPr>
            </w:pPr>
            <w:sdt>
              <w:sdtPr>
                <w:alias w:val="Datum"/>
                <w:tag w:val="Date"/>
                <w:id w:val="-1127611690"/>
                <w:placeholder>
                  <w:docPart w:val="F6C62256EF104C7F8C1E1E49E231F946"/>
                </w:placeholder>
                <w:text/>
              </w:sdtPr>
              <w:sdtEndPr/>
              <w:sdtContent>
                <w:r w:rsidR="00935898">
                  <w:t>21-04-2021</w:t>
                </w:r>
              </w:sdtContent>
            </w:sdt>
          </w:p>
        </w:tc>
      </w:tr>
    </w:tbl>
    <w:p w14:paraId="56592B93" w14:textId="77777777" w:rsidR="009008D8" w:rsidRPr="006E5651" w:rsidRDefault="009008D8">
      <w:pPr>
        <w:rPr>
          <w:lang w:val="en-US"/>
        </w:rPr>
      </w:pPr>
      <w:r w:rsidRPr="006E5651">
        <w:rPr>
          <w:lang w:val="en-US"/>
        </w:rPr>
        <w:br w:type="page"/>
      </w:r>
    </w:p>
    <w:p w14:paraId="35E97BF9" w14:textId="77777777" w:rsidR="008A2B7E" w:rsidRPr="007A0E59" w:rsidRDefault="008A2B7E" w:rsidP="008A2B7E">
      <w:pPr>
        <w:pStyle w:val="Kop1"/>
      </w:pPr>
      <w:bookmarkStart w:id="2" w:name="_Toc2080247"/>
      <w:bookmarkStart w:id="3" w:name="_Toc20926717"/>
      <w:r w:rsidRPr="007A0E59">
        <w:lastRenderedPageBreak/>
        <w:t>Versiebeheer</w:t>
      </w:r>
      <w:bookmarkEnd w:id="2"/>
      <w:bookmarkEnd w:id="3"/>
    </w:p>
    <w:p w14:paraId="5945C391"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4291148F" w:rsidR="008A2B7E" w:rsidRPr="007A0E59" w:rsidRDefault="00935898" w:rsidP="00AF55D5">
            <w:pPr>
              <w:pStyle w:val="Geenafstand"/>
              <w:jc w:val="center"/>
              <w:rPr>
                <w:b w:val="0"/>
              </w:rPr>
            </w:pPr>
            <w:r>
              <w:rPr>
                <w:b w:val="0"/>
              </w:rPr>
              <w:t>2021</w:t>
            </w:r>
            <w:r w:rsidR="00B843E3" w:rsidRPr="007A0E59">
              <w:rPr>
                <w:b w:val="0"/>
              </w:rPr>
              <w:t>-</w:t>
            </w:r>
            <w:r>
              <w:rPr>
                <w:b w:val="0"/>
              </w:rPr>
              <w:t>04</w:t>
            </w:r>
            <w:r w:rsidR="00B843E3" w:rsidRPr="007A0E59">
              <w:rPr>
                <w:b w:val="0"/>
              </w:rPr>
              <w:t>-</w:t>
            </w:r>
            <w:r>
              <w:rPr>
                <w:b w:val="0"/>
              </w:rPr>
              <w:t>21</w:t>
            </w:r>
          </w:p>
        </w:tc>
        <w:tc>
          <w:tcPr>
            <w:tcW w:w="788" w:type="dxa"/>
          </w:tcPr>
          <w:p w14:paraId="04F790F2" w14:textId="021396C1" w:rsidR="008A2B7E" w:rsidRPr="007A0E59" w:rsidRDefault="00935898"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8803BDA" w14:textId="12A67FD3" w:rsidR="008A2B7E" w:rsidRPr="007A0E59" w:rsidRDefault="00935898" w:rsidP="008A2B7E">
            <w:pPr>
              <w:pStyle w:val="Geenafstand"/>
              <w:cnfStyle w:val="000000100000" w:firstRow="0" w:lastRow="0" w:firstColumn="0" w:lastColumn="0" w:oddVBand="0" w:evenVBand="0" w:oddHBand="1" w:evenHBand="0" w:firstRowFirstColumn="0" w:firstRowLastColumn="0" w:lastRowFirstColumn="0" w:lastRowLastColumn="0"/>
            </w:pPr>
            <w:r>
              <w:t>Noah Qorri</w:t>
            </w:r>
          </w:p>
        </w:tc>
        <w:tc>
          <w:tcPr>
            <w:tcW w:w="5339" w:type="dxa"/>
          </w:tcPr>
          <w:p w14:paraId="5A84ECE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77777777" w:rsidR="008A2B7E" w:rsidRPr="007A0E59" w:rsidRDefault="008A2B7E" w:rsidP="00AF55D5">
            <w:pPr>
              <w:pStyle w:val="Geenafstand"/>
              <w:jc w:val="center"/>
              <w:rPr>
                <w:b w:val="0"/>
              </w:rPr>
            </w:pPr>
          </w:p>
        </w:tc>
        <w:tc>
          <w:tcPr>
            <w:tcW w:w="788" w:type="dxa"/>
          </w:tcPr>
          <w:p w14:paraId="4F864483"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CFF3CFD"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16D3A93A"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77777777" w:rsidR="008A2B7E" w:rsidRPr="007A0E59" w:rsidRDefault="008A2B7E" w:rsidP="00AF55D5">
            <w:pPr>
              <w:pStyle w:val="Geenafstand"/>
              <w:jc w:val="center"/>
              <w:rPr>
                <w:b w:val="0"/>
              </w:rPr>
            </w:pPr>
          </w:p>
        </w:tc>
        <w:tc>
          <w:tcPr>
            <w:tcW w:w="788" w:type="dxa"/>
          </w:tcPr>
          <w:p w14:paraId="5B7DF92E"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ACD441D"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FBABD4F"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6E776F2" w14:textId="77777777" w:rsidR="009D7294" w:rsidRPr="007A0E59" w:rsidRDefault="008A2B7E" w:rsidP="009D7294">
      <w:pPr>
        <w:pStyle w:val="Header1inhoudsopave"/>
      </w:pPr>
      <w:r w:rsidRPr="007A0E59">
        <w:lastRenderedPageBreak/>
        <w:t>Inhoudsopgave</w:t>
      </w:r>
    </w:p>
    <w:p w14:paraId="58CB0C63" w14:textId="77777777" w:rsidR="009D7294" w:rsidRPr="007A0E59" w:rsidRDefault="009D7294" w:rsidP="009D7294">
      <w:pPr>
        <w:pStyle w:val="Geenafstand"/>
      </w:pPr>
    </w:p>
    <w:p w14:paraId="00A71014" w14:textId="77777777" w:rsidR="0046505E"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20926717" w:history="1">
        <w:r w:rsidR="0046505E" w:rsidRPr="00215875">
          <w:rPr>
            <w:rStyle w:val="Hyperlink"/>
            <w:noProof/>
          </w:rPr>
          <w:t>Versiebeheer</w:t>
        </w:r>
        <w:r w:rsidR="0046505E">
          <w:rPr>
            <w:noProof/>
            <w:webHidden/>
          </w:rPr>
          <w:tab/>
        </w:r>
        <w:r w:rsidR="0046505E">
          <w:rPr>
            <w:noProof/>
            <w:webHidden/>
          </w:rPr>
          <w:fldChar w:fldCharType="begin"/>
        </w:r>
        <w:r w:rsidR="0046505E">
          <w:rPr>
            <w:noProof/>
            <w:webHidden/>
          </w:rPr>
          <w:instrText xml:space="preserve"> PAGEREF _Toc20926717 \h </w:instrText>
        </w:r>
        <w:r w:rsidR="0046505E">
          <w:rPr>
            <w:noProof/>
            <w:webHidden/>
          </w:rPr>
        </w:r>
        <w:r w:rsidR="0046505E">
          <w:rPr>
            <w:noProof/>
            <w:webHidden/>
          </w:rPr>
          <w:fldChar w:fldCharType="separate"/>
        </w:r>
        <w:r w:rsidR="00A206DD">
          <w:rPr>
            <w:noProof/>
            <w:webHidden/>
          </w:rPr>
          <w:t>2</w:t>
        </w:r>
        <w:r w:rsidR="0046505E">
          <w:rPr>
            <w:noProof/>
            <w:webHidden/>
          </w:rPr>
          <w:fldChar w:fldCharType="end"/>
        </w:r>
      </w:hyperlink>
    </w:p>
    <w:p w14:paraId="24208823" w14:textId="77777777" w:rsidR="0046505E" w:rsidRDefault="00CC70BD">
      <w:pPr>
        <w:pStyle w:val="Inhopg1"/>
        <w:tabs>
          <w:tab w:val="right" w:leader="dot" w:pos="9062"/>
        </w:tabs>
        <w:rPr>
          <w:rFonts w:eastAsiaTheme="minorEastAsia"/>
          <w:noProof/>
          <w:lang w:eastAsia="nl-NL"/>
        </w:rPr>
      </w:pPr>
      <w:hyperlink w:anchor="_Toc20926718" w:history="1">
        <w:r w:rsidR="0046505E" w:rsidRPr="00215875">
          <w:rPr>
            <w:rStyle w:val="Hyperlink"/>
            <w:noProof/>
          </w:rPr>
          <w:t>Inleiding</w:t>
        </w:r>
        <w:r w:rsidR="0046505E">
          <w:rPr>
            <w:noProof/>
            <w:webHidden/>
          </w:rPr>
          <w:tab/>
        </w:r>
        <w:r w:rsidR="0046505E">
          <w:rPr>
            <w:noProof/>
            <w:webHidden/>
          </w:rPr>
          <w:fldChar w:fldCharType="begin"/>
        </w:r>
        <w:r w:rsidR="0046505E">
          <w:rPr>
            <w:noProof/>
            <w:webHidden/>
          </w:rPr>
          <w:instrText xml:space="preserve"> PAGEREF _Toc20926718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F137B63" w14:textId="77777777" w:rsidR="0046505E" w:rsidRDefault="00CC70BD">
      <w:pPr>
        <w:pStyle w:val="Inhopg2"/>
        <w:tabs>
          <w:tab w:val="right" w:leader="dot" w:pos="9062"/>
        </w:tabs>
        <w:rPr>
          <w:rFonts w:eastAsiaTheme="minorEastAsia"/>
          <w:noProof/>
          <w:lang w:eastAsia="nl-NL"/>
        </w:rPr>
      </w:pPr>
      <w:hyperlink w:anchor="_Toc20926719" w:history="1">
        <w:r w:rsidR="0046505E" w:rsidRPr="00215875">
          <w:rPr>
            <w:rStyle w:val="Hyperlink"/>
            <w:noProof/>
          </w:rPr>
          <w:t>Over dit document</w:t>
        </w:r>
        <w:r w:rsidR="0046505E">
          <w:rPr>
            <w:noProof/>
            <w:webHidden/>
          </w:rPr>
          <w:tab/>
        </w:r>
        <w:r w:rsidR="0046505E">
          <w:rPr>
            <w:noProof/>
            <w:webHidden/>
          </w:rPr>
          <w:fldChar w:fldCharType="begin"/>
        </w:r>
        <w:r w:rsidR="0046505E">
          <w:rPr>
            <w:noProof/>
            <w:webHidden/>
          </w:rPr>
          <w:instrText xml:space="preserve"> PAGEREF _Toc20926719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79714DAE" w14:textId="77777777" w:rsidR="0046505E" w:rsidRDefault="00CC70BD">
      <w:pPr>
        <w:pStyle w:val="Inhopg2"/>
        <w:tabs>
          <w:tab w:val="right" w:leader="dot" w:pos="9062"/>
        </w:tabs>
        <w:rPr>
          <w:rFonts w:eastAsiaTheme="minorEastAsia"/>
          <w:noProof/>
          <w:lang w:eastAsia="nl-NL"/>
        </w:rPr>
      </w:pPr>
      <w:hyperlink w:anchor="_Toc20926720" w:history="1">
        <w:r w:rsidR="0046505E" w:rsidRPr="00215875">
          <w:rPr>
            <w:rStyle w:val="Hyperlink"/>
            <w:noProof/>
          </w:rPr>
          <w:t>Over het project en de opdrachtgever</w:t>
        </w:r>
        <w:r w:rsidR="0046505E">
          <w:rPr>
            <w:noProof/>
            <w:webHidden/>
          </w:rPr>
          <w:tab/>
        </w:r>
        <w:r w:rsidR="0046505E">
          <w:rPr>
            <w:noProof/>
            <w:webHidden/>
          </w:rPr>
          <w:fldChar w:fldCharType="begin"/>
        </w:r>
        <w:r w:rsidR="0046505E">
          <w:rPr>
            <w:noProof/>
            <w:webHidden/>
          </w:rPr>
          <w:instrText xml:space="preserve"> PAGEREF _Toc20926720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ABE0410" w14:textId="77777777" w:rsidR="0046505E" w:rsidRDefault="00CC70BD">
      <w:pPr>
        <w:pStyle w:val="Inhopg1"/>
        <w:tabs>
          <w:tab w:val="right" w:leader="dot" w:pos="9062"/>
        </w:tabs>
        <w:rPr>
          <w:rFonts w:eastAsiaTheme="minorEastAsia"/>
          <w:noProof/>
          <w:lang w:eastAsia="nl-NL"/>
        </w:rPr>
      </w:pPr>
      <w:hyperlink w:anchor="_Toc20926721" w:history="1">
        <w:r w:rsidR="0046505E" w:rsidRPr="00215875">
          <w:rPr>
            <w:rStyle w:val="Hyperlink"/>
            <w:noProof/>
          </w:rPr>
          <w:t>Actoren</w:t>
        </w:r>
        <w:r w:rsidR="0046505E">
          <w:rPr>
            <w:noProof/>
            <w:webHidden/>
          </w:rPr>
          <w:tab/>
        </w:r>
        <w:r w:rsidR="0046505E">
          <w:rPr>
            <w:noProof/>
            <w:webHidden/>
          </w:rPr>
          <w:fldChar w:fldCharType="begin"/>
        </w:r>
        <w:r w:rsidR="0046505E">
          <w:rPr>
            <w:noProof/>
            <w:webHidden/>
          </w:rPr>
          <w:instrText xml:space="preserve"> PAGEREF _Toc20926721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36AE8EA3" w14:textId="77777777" w:rsidR="0046505E" w:rsidRDefault="00CC70BD">
      <w:pPr>
        <w:pStyle w:val="Inhopg1"/>
        <w:tabs>
          <w:tab w:val="right" w:leader="dot" w:pos="9062"/>
        </w:tabs>
        <w:rPr>
          <w:rFonts w:eastAsiaTheme="minorEastAsia"/>
          <w:noProof/>
          <w:lang w:eastAsia="nl-NL"/>
        </w:rPr>
      </w:pPr>
      <w:hyperlink w:anchor="_Toc20926722" w:history="1">
        <w:r w:rsidR="0046505E" w:rsidRPr="00215875">
          <w:rPr>
            <w:rStyle w:val="Hyperlink"/>
            <w:noProof/>
          </w:rPr>
          <w:t>Functionele eisen en omschrijving</w:t>
        </w:r>
        <w:r w:rsidR="0046505E">
          <w:rPr>
            <w:noProof/>
            <w:webHidden/>
          </w:rPr>
          <w:tab/>
        </w:r>
        <w:r w:rsidR="0046505E">
          <w:rPr>
            <w:noProof/>
            <w:webHidden/>
          </w:rPr>
          <w:fldChar w:fldCharType="begin"/>
        </w:r>
        <w:r w:rsidR="0046505E">
          <w:rPr>
            <w:noProof/>
            <w:webHidden/>
          </w:rPr>
          <w:instrText xml:space="preserve"> PAGEREF _Toc20926722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61A2DF3A" w14:textId="77777777" w:rsidR="0046505E" w:rsidRDefault="00CC70BD">
      <w:pPr>
        <w:pStyle w:val="Inhopg2"/>
        <w:tabs>
          <w:tab w:val="right" w:leader="dot" w:pos="9062"/>
        </w:tabs>
        <w:rPr>
          <w:rFonts w:eastAsiaTheme="minorEastAsia"/>
          <w:noProof/>
          <w:lang w:eastAsia="nl-NL"/>
        </w:rPr>
      </w:pPr>
      <w:hyperlink w:anchor="_Toc20926723" w:history="1">
        <w:r w:rsidR="0046505E" w:rsidRPr="00215875">
          <w:rPr>
            <w:rStyle w:val="Hyperlink"/>
            <w:noProof/>
          </w:rPr>
          <w:t>Functie: Login</w:t>
        </w:r>
        <w:r w:rsidR="0046505E">
          <w:rPr>
            <w:noProof/>
            <w:webHidden/>
          </w:rPr>
          <w:tab/>
        </w:r>
        <w:r w:rsidR="0046505E">
          <w:rPr>
            <w:noProof/>
            <w:webHidden/>
          </w:rPr>
          <w:fldChar w:fldCharType="begin"/>
        </w:r>
        <w:r w:rsidR="0046505E">
          <w:rPr>
            <w:noProof/>
            <w:webHidden/>
          </w:rPr>
          <w:instrText xml:space="preserve"> PAGEREF _Toc20926723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405A9002" w14:textId="77777777" w:rsidR="0046505E" w:rsidRDefault="00CC70BD">
      <w:pPr>
        <w:pStyle w:val="Inhopg1"/>
        <w:tabs>
          <w:tab w:val="right" w:leader="dot" w:pos="9062"/>
        </w:tabs>
        <w:rPr>
          <w:rFonts w:eastAsiaTheme="minorEastAsia"/>
          <w:noProof/>
          <w:lang w:eastAsia="nl-NL"/>
        </w:rPr>
      </w:pPr>
      <w:hyperlink w:anchor="_Toc20926724" w:history="1">
        <w:r w:rsidR="0046505E" w:rsidRPr="00215875">
          <w:rPr>
            <w:rStyle w:val="Hyperlink"/>
            <w:noProof/>
          </w:rPr>
          <w:t>Navigatiestructuur</w:t>
        </w:r>
        <w:r w:rsidR="0046505E">
          <w:rPr>
            <w:noProof/>
            <w:webHidden/>
          </w:rPr>
          <w:tab/>
        </w:r>
        <w:r w:rsidR="0046505E">
          <w:rPr>
            <w:noProof/>
            <w:webHidden/>
          </w:rPr>
          <w:fldChar w:fldCharType="begin"/>
        </w:r>
        <w:r w:rsidR="0046505E">
          <w:rPr>
            <w:noProof/>
            <w:webHidden/>
          </w:rPr>
          <w:instrText xml:space="preserve"> PAGEREF _Toc20926724 \h </w:instrText>
        </w:r>
        <w:r w:rsidR="0046505E">
          <w:rPr>
            <w:noProof/>
            <w:webHidden/>
          </w:rPr>
        </w:r>
        <w:r w:rsidR="0046505E">
          <w:rPr>
            <w:noProof/>
            <w:webHidden/>
          </w:rPr>
          <w:fldChar w:fldCharType="separate"/>
        </w:r>
        <w:r w:rsidR="00A206DD">
          <w:rPr>
            <w:noProof/>
            <w:webHidden/>
          </w:rPr>
          <w:t>5</w:t>
        </w:r>
        <w:r w:rsidR="0046505E">
          <w:rPr>
            <w:noProof/>
            <w:webHidden/>
          </w:rPr>
          <w:fldChar w:fldCharType="end"/>
        </w:r>
      </w:hyperlink>
    </w:p>
    <w:p w14:paraId="6D5371B1" w14:textId="77777777" w:rsidR="0046505E" w:rsidRDefault="00CC70BD">
      <w:pPr>
        <w:pStyle w:val="Inhopg1"/>
        <w:tabs>
          <w:tab w:val="right" w:leader="dot" w:pos="9062"/>
        </w:tabs>
        <w:rPr>
          <w:rFonts w:eastAsiaTheme="minorEastAsia"/>
          <w:noProof/>
          <w:lang w:eastAsia="nl-NL"/>
        </w:rPr>
      </w:pPr>
      <w:hyperlink w:anchor="_Toc20926725" w:history="1">
        <w:r w:rsidR="0046505E" w:rsidRPr="00215875">
          <w:rPr>
            <w:rStyle w:val="Hyperlink"/>
            <w:noProof/>
          </w:rPr>
          <w:t>Akkoord opdrachtgever</w:t>
        </w:r>
        <w:r w:rsidR="0046505E">
          <w:rPr>
            <w:noProof/>
            <w:webHidden/>
          </w:rPr>
          <w:tab/>
        </w:r>
        <w:r w:rsidR="0046505E">
          <w:rPr>
            <w:noProof/>
            <w:webHidden/>
          </w:rPr>
          <w:fldChar w:fldCharType="begin"/>
        </w:r>
        <w:r w:rsidR="0046505E">
          <w:rPr>
            <w:noProof/>
            <w:webHidden/>
          </w:rPr>
          <w:instrText xml:space="preserve"> PAGEREF _Toc20926725 \h </w:instrText>
        </w:r>
        <w:r w:rsidR="0046505E">
          <w:rPr>
            <w:noProof/>
            <w:webHidden/>
          </w:rPr>
        </w:r>
        <w:r w:rsidR="0046505E">
          <w:rPr>
            <w:noProof/>
            <w:webHidden/>
          </w:rPr>
          <w:fldChar w:fldCharType="separate"/>
        </w:r>
        <w:r w:rsidR="00A206DD">
          <w:rPr>
            <w:noProof/>
            <w:webHidden/>
          </w:rPr>
          <w:t>6</w:t>
        </w:r>
        <w:r w:rsidR="0046505E">
          <w:rPr>
            <w:noProof/>
            <w:webHidden/>
          </w:rPr>
          <w:fldChar w:fldCharType="end"/>
        </w:r>
      </w:hyperlink>
    </w:p>
    <w:p w14:paraId="353D92C1" w14:textId="77777777" w:rsidR="009D7294" w:rsidRPr="007A0E59" w:rsidRDefault="009D7294" w:rsidP="009D7294">
      <w:r w:rsidRPr="007A0E59">
        <w:fldChar w:fldCharType="end"/>
      </w:r>
    </w:p>
    <w:p w14:paraId="1633CEE8" w14:textId="77777777" w:rsidR="008A2B7E" w:rsidRPr="007A0E59" w:rsidRDefault="008A2B7E" w:rsidP="0015692D">
      <w:pPr>
        <w:pStyle w:val="Geenafstand"/>
      </w:pPr>
    </w:p>
    <w:p w14:paraId="5C95571F" w14:textId="77777777" w:rsidR="008A2B7E" w:rsidRPr="007A0E59" w:rsidRDefault="008A2B7E" w:rsidP="0015692D">
      <w:pPr>
        <w:pStyle w:val="Geenafstand"/>
      </w:pPr>
      <w:r w:rsidRPr="007A0E59">
        <w:br w:type="page"/>
      </w:r>
    </w:p>
    <w:p w14:paraId="683C2CFB" w14:textId="77777777" w:rsidR="0015692D" w:rsidRPr="007A0E59" w:rsidRDefault="0015692D" w:rsidP="003A2EE7">
      <w:pPr>
        <w:pStyle w:val="Kop1"/>
      </w:pPr>
      <w:bookmarkStart w:id="4" w:name="_Toc2080248"/>
      <w:bookmarkStart w:id="5" w:name="_Toc20926718"/>
      <w:r w:rsidRPr="007A0E59">
        <w:lastRenderedPageBreak/>
        <w:t>Inleiding</w:t>
      </w:r>
      <w:bookmarkEnd w:id="4"/>
      <w:bookmarkEnd w:id="5"/>
    </w:p>
    <w:p w14:paraId="67968886" w14:textId="77777777" w:rsidR="00A50A4E" w:rsidRPr="007A0E59" w:rsidRDefault="00C27281" w:rsidP="00C27281">
      <w:pPr>
        <w:pStyle w:val="Kop2"/>
      </w:pPr>
      <w:bookmarkStart w:id="6" w:name="_Toc2080249"/>
      <w:bookmarkStart w:id="7" w:name="_Toc20926719"/>
      <w:r w:rsidRPr="007A0E59">
        <w:t xml:space="preserve">Over </w:t>
      </w:r>
      <w:r w:rsidR="007739E7" w:rsidRPr="007A0E59">
        <w:t xml:space="preserve">dit </w:t>
      </w:r>
      <w:r w:rsidRPr="007A0E59">
        <w:t>document</w:t>
      </w:r>
      <w:bookmarkEnd w:id="6"/>
      <w:bookmarkEnd w:id="7"/>
    </w:p>
    <w:p w14:paraId="150079BD" w14:textId="77777777" w:rsidR="00C27281" w:rsidRPr="0046505E" w:rsidRDefault="00B4551B" w:rsidP="006E5651">
      <w:pPr>
        <w:pStyle w:val="SPLinfo"/>
        <w:rPr>
          <w:i w:val="0"/>
          <w:iCs/>
        </w:rPr>
      </w:pPr>
      <w:r w:rsidRPr="0046505E">
        <w:rPr>
          <w:i w:val="0"/>
          <w:iCs/>
        </w:rPr>
        <w:t xml:space="preserve">In dit document wordt </w:t>
      </w:r>
      <w:r w:rsidR="00B41C41" w:rsidRPr="0046505E">
        <w:rPr>
          <w:i w:val="0"/>
          <w:iCs/>
        </w:rPr>
        <w:t>een eerste uitwerking van de wensen en eisen van de opdrachtgever vastgelegd, zodat hiermee aan de opdrachtgever kan worden</w:t>
      </w:r>
      <w:r w:rsidR="007C5455">
        <w:rPr>
          <w:i w:val="0"/>
          <w:iCs/>
        </w:rPr>
        <w:t xml:space="preserve"> uitgelegd hoe het programma er</w:t>
      </w:r>
      <w:r w:rsidR="00B41C41" w:rsidRPr="0046505E">
        <w:rPr>
          <w:i w:val="0"/>
          <w:iCs/>
        </w:rPr>
        <w:t>uit komt te zien en basaal hoe de werking van het programma zal zijn.</w:t>
      </w:r>
    </w:p>
    <w:p w14:paraId="4E4B0134" w14:textId="77777777" w:rsidR="00741E0E" w:rsidRPr="007A0E59" w:rsidRDefault="00741E0E" w:rsidP="00AF55D5">
      <w:pPr>
        <w:pStyle w:val="Kop2"/>
      </w:pPr>
      <w:bookmarkStart w:id="8" w:name="_Toc2080250"/>
      <w:bookmarkStart w:id="9" w:name="_Toc20926720"/>
      <w:r w:rsidRPr="007A0E59">
        <w:t>Over het project en de opdrachtgever</w:t>
      </w:r>
      <w:bookmarkEnd w:id="8"/>
      <w:bookmarkEnd w:id="9"/>
    </w:p>
    <w:p w14:paraId="5E99150B" w14:textId="77777777" w:rsidR="00E07D33" w:rsidRPr="00BB0CC4" w:rsidRDefault="00E07D33" w:rsidP="00E07D33">
      <w:pPr>
        <w:pStyle w:val="SPLinfo"/>
        <w:rPr>
          <w:i w:val="0"/>
          <w:iCs/>
        </w:rPr>
      </w:pPr>
      <w:bookmarkStart w:id="10" w:name="_Toc2080251"/>
      <w:bookmarkStart w:id="11" w:name="_Toc20926721"/>
      <w:bookmarkStart w:id="12" w:name="_Hlk20573115"/>
      <w:r>
        <w:rPr>
          <w:i w:val="0"/>
        </w:rPr>
        <w:t>Het bedrijf waarvoor ik deze opdracht ga maken heet Ditishelmond en is gevestigd in Helmond, het is een omroep en een nieuwsplatform voor radio en tv. Ze hebben nog geen website voor de werknemers die sales gaan doen, dus ik ga een website voor die mensen maken waarbij ze gemakkelijk informatie</w:t>
      </w:r>
      <w:r>
        <w:rPr>
          <w:i w:val="0"/>
          <w:iCs/>
        </w:rPr>
        <w:t xml:space="preserve"> en klantgegevens</w:t>
      </w:r>
      <w:r>
        <w:rPr>
          <w:i w:val="0"/>
        </w:rPr>
        <w:t xml:space="preserve"> kunnen doorvoeren via de site.</w:t>
      </w:r>
    </w:p>
    <w:bookmarkEnd w:id="12"/>
    <w:p w14:paraId="1C811380" w14:textId="77777777" w:rsidR="00302DD0" w:rsidRPr="007A0E59" w:rsidRDefault="00302DD0" w:rsidP="00302DD0">
      <w:pPr>
        <w:pStyle w:val="Kop1"/>
      </w:pPr>
      <w:r w:rsidRPr="007A0E59">
        <w:t>Actoren</w:t>
      </w:r>
      <w:bookmarkEnd w:id="10"/>
      <w:bookmarkEnd w:id="11"/>
    </w:p>
    <w:p w14:paraId="1ED5DBB6" w14:textId="32016F52" w:rsidR="00302DD0" w:rsidRDefault="00183F75" w:rsidP="00183F75">
      <w:pPr>
        <w:pStyle w:val="SPLinfo"/>
      </w:pPr>
      <w:r>
        <w:t xml:space="preserve">In dit hoofdstuk wordt beschreven wie er in welke rol met de functionaliteit gaat werken. Voorbeelden zijn: </w:t>
      </w:r>
      <w:proofErr w:type="spellStart"/>
      <w:r>
        <w:t>admin</w:t>
      </w:r>
      <w:proofErr w:type="spellEnd"/>
      <w:r>
        <w:t xml:space="preserve">, gast, administratief medewerker. </w:t>
      </w:r>
    </w:p>
    <w:p w14:paraId="7C1863F8" w14:textId="19C89547" w:rsidR="000F6DDD" w:rsidRPr="006F47DA" w:rsidRDefault="006F47DA" w:rsidP="00183F75">
      <w:pPr>
        <w:pStyle w:val="SPLinfo"/>
        <w:rPr>
          <w:i w:val="0"/>
          <w:iCs/>
        </w:rPr>
      </w:pPr>
      <w:proofErr w:type="spellStart"/>
      <w:r w:rsidRPr="006F47DA">
        <w:rPr>
          <w:i w:val="0"/>
          <w:iCs/>
        </w:rPr>
        <w:t>Admin</w:t>
      </w:r>
      <w:proofErr w:type="spellEnd"/>
      <w:r w:rsidRPr="006F47DA">
        <w:rPr>
          <w:i w:val="0"/>
          <w:iCs/>
        </w:rPr>
        <w:t>, gast en administratief deze rollen worden allemaal door mij “gespeeld”, ik zal ook collega’s als gast laten testen maar dit zal niet zo vaak zijn.</w:t>
      </w:r>
      <w:r>
        <w:rPr>
          <w:i w:val="0"/>
          <w:iCs/>
        </w:rPr>
        <w:t xml:space="preserve"> </w:t>
      </w:r>
    </w:p>
    <w:p w14:paraId="0D5A902A" w14:textId="77777777" w:rsidR="0015692D" w:rsidRPr="007A0E59" w:rsidRDefault="00B41C41" w:rsidP="00B41C41">
      <w:pPr>
        <w:pStyle w:val="Kop1"/>
      </w:pPr>
      <w:bookmarkStart w:id="13" w:name="_Toc2080252"/>
      <w:bookmarkStart w:id="14" w:name="_Toc20926722"/>
      <w:r w:rsidRPr="007A0E59">
        <w:t>Functionele eisen</w:t>
      </w:r>
      <w:r w:rsidR="00302DD0" w:rsidRPr="007A0E59">
        <w:t xml:space="preserve"> en omschrijving</w:t>
      </w:r>
      <w:bookmarkEnd w:id="13"/>
      <w:bookmarkEnd w:id="14"/>
    </w:p>
    <w:p w14:paraId="665953D4" w14:textId="77777777" w:rsidR="00302DD0" w:rsidRPr="00183F75" w:rsidRDefault="00183F75" w:rsidP="00183F75">
      <w:pPr>
        <w:pStyle w:val="SPLinfo"/>
      </w:pPr>
      <w:r w:rsidRPr="00F9570A">
        <w:t>Hier vermeld je alle functionaliteiten die de applicatie gaat bieden</w:t>
      </w:r>
      <w:r>
        <w:t xml:space="preserve">, zoals is </w:t>
      </w:r>
      <w:r w:rsidR="00DA3967">
        <w:t>beschreven</w:t>
      </w:r>
      <w:r>
        <w:t xml:space="preserve"> (en geprioriteerd) in het programma van eisen. De beschrijvingen dienen ook duidelijk te zijn voor </w:t>
      </w:r>
      <w:r w:rsidRPr="00F9570A">
        <w:t>niet</w:t>
      </w:r>
      <w:r>
        <w:noBreakHyphen/>
      </w:r>
      <w:r w:rsidRPr="00F9570A">
        <w:t>vakgenoten.</w:t>
      </w:r>
      <w:r w:rsidR="007C5455">
        <w:t xml:space="preserve"> Er kan gebruik</w:t>
      </w:r>
      <w:r>
        <w:t xml:space="preserve">gemaakt worden van </w:t>
      </w:r>
      <w:r w:rsidRPr="00F9570A">
        <w:t>lijsten of schema’s.</w:t>
      </w:r>
    </w:p>
    <w:p w14:paraId="0BF1CB2E" w14:textId="77777777" w:rsidR="00302DD0" w:rsidRPr="007A0E59" w:rsidRDefault="004D20EB" w:rsidP="00302DD0">
      <w:pPr>
        <w:pStyle w:val="Kop2"/>
      </w:pPr>
      <w:bookmarkStart w:id="15" w:name="_Toc2080253"/>
      <w:bookmarkStart w:id="16" w:name="_Toc20926723"/>
      <w:r w:rsidRPr="007A0E59">
        <w:t xml:space="preserve">Functie: </w:t>
      </w:r>
      <w:r w:rsidR="00302DD0" w:rsidRPr="007A0E59">
        <w:t>Login</w:t>
      </w:r>
      <w:bookmarkEnd w:id="15"/>
      <w:bookmarkEnd w:id="16"/>
    </w:p>
    <w:p w14:paraId="560C4B0C" w14:textId="77777777" w:rsidR="00302DD0" w:rsidRDefault="00302DD0" w:rsidP="00302DD0">
      <w:pPr>
        <w:pStyle w:val="Kop3"/>
      </w:pPr>
      <w:bookmarkStart w:id="17" w:name="_Toc2080254"/>
      <w:r w:rsidRPr="007A0E59">
        <w:t>Functionele beschrijving</w:t>
      </w:r>
      <w:bookmarkEnd w:id="17"/>
    </w:p>
    <w:p w14:paraId="30A7F310" w14:textId="77777777" w:rsidR="00183F75" w:rsidRDefault="00183F75" w:rsidP="00793C80">
      <w:pPr>
        <w:pStyle w:val="SPLinfo"/>
      </w:pPr>
      <w:r>
        <w:t xml:space="preserve">In deze </w:t>
      </w:r>
      <w:r w:rsidR="00DA3967">
        <w:t>sub paragraaf</w:t>
      </w:r>
      <w:r>
        <w:t xml:space="preserve"> wordt de functie</w:t>
      </w:r>
      <w:r w:rsidR="00793C80">
        <w:t xml:space="preserve"> </w:t>
      </w:r>
      <w:r>
        <w:t>inhoudelijk beschreven.</w:t>
      </w:r>
    </w:p>
    <w:p w14:paraId="36246F46" w14:textId="77777777" w:rsidR="00793C80" w:rsidRDefault="00793C80" w:rsidP="00793C80">
      <w:pPr>
        <w:pStyle w:val="SPLinfo"/>
      </w:pPr>
      <w:r>
        <w:t>Voorbeeld van ee</w:t>
      </w:r>
      <w:r w:rsidR="007C5455">
        <w:t>n gestructureerde beschrijving</w:t>
      </w:r>
    </w:p>
    <w:tbl>
      <w:tblPr>
        <w:tblStyle w:val="Rastertabel4-Accent1"/>
        <w:tblW w:w="0" w:type="auto"/>
        <w:tblLook w:val="0400" w:firstRow="0" w:lastRow="0" w:firstColumn="0" w:lastColumn="0" w:noHBand="0" w:noVBand="1"/>
      </w:tblPr>
      <w:tblGrid>
        <w:gridCol w:w="2405"/>
        <w:gridCol w:w="6657"/>
      </w:tblGrid>
      <w:tr w:rsidR="00793C80" w:rsidRPr="007A0E59" w14:paraId="38B99599"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7A0E59" w:rsidRDefault="00793C80" w:rsidP="00F127F7">
            <w:pPr>
              <w:pStyle w:val="SPLinfo"/>
            </w:pPr>
            <w:r w:rsidRPr="007A0E59">
              <w:t>Naam van de functie</w:t>
            </w:r>
          </w:p>
        </w:tc>
        <w:tc>
          <w:tcPr>
            <w:tcW w:w="6657" w:type="dxa"/>
          </w:tcPr>
          <w:p w14:paraId="23B3831C" w14:textId="77777777" w:rsidR="00793C80" w:rsidRPr="007A0E59" w:rsidRDefault="00793C80" w:rsidP="00F127F7">
            <w:pPr>
              <w:pStyle w:val="SPLinfo"/>
            </w:pPr>
            <w:r>
              <w:t>Inloggen</w:t>
            </w:r>
          </w:p>
        </w:tc>
      </w:tr>
      <w:tr w:rsidR="00793C80" w:rsidRPr="007A0E59" w14:paraId="2A44AE5D" w14:textId="77777777" w:rsidTr="00F127F7">
        <w:tc>
          <w:tcPr>
            <w:tcW w:w="2405" w:type="dxa"/>
          </w:tcPr>
          <w:p w14:paraId="42ACF2E9" w14:textId="77777777" w:rsidR="00793C80" w:rsidRPr="007A0E59" w:rsidRDefault="00793C80" w:rsidP="00F127F7">
            <w:pPr>
              <w:pStyle w:val="SPLinfo"/>
            </w:pPr>
            <w:r w:rsidRPr="007A0E59">
              <w:t>Actor</w:t>
            </w:r>
          </w:p>
        </w:tc>
        <w:tc>
          <w:tcPr>
            <w:tcW w:w="6657" w:type="dxa"/>
          </w:tcPr>
          <w:p w14:paraId="7FEFB6CC" w14:textId="77777777" w:rsidR="00793C80" w:rsidRPr="007A0E59" w:rsidRDefault="00793C80" w:rsidP="00F127F7">
            <w:pPr>
              <w:pStyle w:val="SPLinfo"/>
            </w:pPr>
            <w:proofErr w:type="spellStart"/>
            <w:r>
              <w:t>Admin</w:t>
            </w:r>
            <w:proofErr w:type="spellEnd"/>
            <w:r>
              <w:t xml:space="preserve">, gebruiker </w:t>
            </w:r>
          </w:p>
        </w:tc>
      </w:tr>
      <w:tr w:rsidR="00793C80" w:rsidRPr="007A0E59" w14:paraId="7DB971C7"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7A0E59" w:rsidRDefault="00793C80" w:rsidP="00F127F7">
            <w:pPr>
              <w:pStyle w:val="SPLinfo"/>
            </w:pPr>
            <w:r w:rsidRPr="007A0E59">
              <w:t>Preconditie</w:t>
            </w:r>
          </w:p>
        </w:tc>
        <w:tc>
          <w:tcPr>
            <w:tcW w:w="6657" w:type="dxa"/>
          </w:tcPr>
          <w:p w14:paraId="247A2A67" w14:textId="77777777" w:rsidR="00793C80" w:rsidRPr="007A0E59" w:rsidRDefault="00793C80" w:rsidP="00F127F7">
            <w:pPr>
              <w:pStyle w:val="SPLinfo"/>
            </w:pPr>
            <w:r>
              <w:t>Niet ingelogd en op inlogscherm</w:t>
            </w:r>
          </w:p>
        </w:tc>
      </w:tr>
      <w:tr w:rsidR="00793C80" w:rsidRPr="007A0E59" w14:paraId="3DA9BEB1" w14:textId="77777777" w:rsidTr="00F127F7">
        <w:tc>
          <w:tcPr>
            <w:tcW w:w="2405" w:type="dxa"/>
          </w:tcPr>
          <w:p w14:paraId="4E4EE09E" w14:textId="77777777" w:rsidR="00793C80" w:rsidRPr="007A0E59" w:rsidRDefault="00793C80" w:rsidP="00F127F7">
            <w:pPr>
              <w:pStyle w:val="SPLinfo"/>
            </w:pPr>
            <w:r w:rsidRPr="007A0E59">
              <w:t>Beschrijving</w:t>
            </w:r>
          </w:p>
        </w:tc>
        <w:tc>
          <w:tcPr>
            <w:tcW w:w="6657" w:type="dxa"/>
          </w:tcPr>
          <w:p w14:paraId="430BFB05" w14:textId="77777777" w:rsidR="00793C80" w:rsidRPr="007A0E59" w:rsidRDefault="00793C80" w:rsidP="00F127F7">
            <w:pPr>
              <w:pStyle w:val="SPLinfo"/>
            </w:pPr>
            <w:r>
              <w:t>Invoeren gebruikersnaam en wachtwoord</w:t>
            </w:r>
          </w:p>
        </w:tc>
      </w:tr>
      <w:tr w:rsidR="00793C80" w:rsidRPr="007A0E59" w14:paraId="3B13BBE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7A0E59" w:rsidRDefault="00793C80" w:rsidP="00F127F7">
            <w:pPr>
              <w:pStyle w:val="SPLinfo"/>
            </w:pPr>
            <w:r w:rsidRPr="007A0E59">
              <w:t>Uitzonderingen</w:t>
            </w:r>
          </w:p>
        </w:tc>
        <w:tc>
          <w:tcPr>
            <w:tcW w:w="6657" w:type="dxa"/>
          </w:tcPr>
          <w:p w14:paraId="4C0A1D52" w14:textId="77777777" w:rsidR="00793C80" w:rsidRPr="007A0E59" w:rsidRDefault="00793C80" w:rsidP="00F127F7">
            <w:pPr>
              <w:pStyle w:val="SPLinfo"/>
            </w:pPr>
            <w:r>
              <w:t xml:space="preserve">Bij niet ingevulde of niet correcte combinatie van gebruikersnaam en wachtwoord wordt een </w:t>
            </w:r>
            <w:r w:rsidR="00DA3967">
              <w:t>foutmelding</w:t>
            </w:r>
            <w:r w:rsidR="007C5455">
              <w:t xml:space="preserve"> gegeven: ‘</w:t>
            </w:r>
            <w:r>
              <w:t>Combinatie gebruikersnaam en wachtwoord niet corr</w:t>
            </w:r>
            <w:r w:rsidR="007C5455">
              <w:t>ect.’.</w:t>
            </w:r>
          </w:p>
        </w:tc>
      </w:tr>
      <w:tr w:rsidR="00793C80" w:rsidRPr="007A0E59" w14:paraId="51F04C2F" w14:textId="77777777" w:rsidTr="00F127F7">
        <w:tc>
          <w:tcPr>
            <w:tcW w:w="2405" w:type="dxa"/>
          </w:tcPr>
          <w:p w14:paraId="7F1CD3C6" w14:textId="77777777" w:rsidR="00793C80" w:rsidRPr="007A0E59" w:rsidRDefault="00793C80" w:rsidP="00F127F7">
            <w:pPr>
              <w:pStyle w:val="SPLinfo"/>
            </w:pPr>
            <w:r w:rsidRPr="007A0E59">
              <w:t>Postconditie</w:t>
            </w:r>
          </w:p>
        </w:tc>
        <w:tc>
          <w:tcPr>
            <w:tcW w:w="6657" w:type="dxa"/>
          </w:tcPr>
          <w:p w14:paraId="0FF555FC" w14:textId="57ADE75B" w:rsidR="00793C80" w:rsidRPr="007A0E59" w:rsidRDefault="00793C80" w:rsidP="00793C80">
            <w:pPr>
              <w:pStyle w:val="SPLinfo"/>
            </w:pPr>
            <w:r>
              <w:t>Bezoeker is ingelogd en het relevante dashboard wordt getoond</w:t>
            </w:r>
            <w:r w:rsidR="004B0D95">
              <w:t>.</w:t>
            </w:r>
          </w:p>
        </w:tc>
      </w:tr>
    </w:tbl>
    <w:p w14:paraId="0AA7844A" w14:textId="77777777" w:rsidR="00793C80" w:rsidRPr="007A0E59" w:rsidRDefault="00793C80" w:rsidP="00302DD0">
      <w:pPr>
        <w:pStyle w:val="Geenafstand"/>
      </w:pPr>
    </w:p>
    <w:p w14:paraId="578ABCDC" w14:textId="77777777" w:rsidR="00302DD0" w:rsidRDefault="00302DD0" w:rsidP="00302DD0">
      <w:pPr>
        <w:pStyle w:val="Kop3"/>
      </w:pPr>
      <w:bookmarkStart w:id="18" w:name="_Toc2080255"/>
      <w:proofErr w:type="spellStart"/>
      <w:r w:rsidRPr="007A0E59">
        <w:t>Wireframe</w:t>
      </w:r>
      <w:bookmarkEnd w:id="18"/>
      <w:proofErr w:type="spellEnd"/>
    </w:p>
    <w:p w14:paraId="007C23AF" w14:textId="769D6FA5" w:rsidR="000008AB" w:rsidRDefault="000008AB" w:rsidP="000008AB">
      <w:pPr>
        <w:pStyle w:val="SPLinfo"/>
      </w:pPr>
      <w:r w:rsidRPr="00F9570A">
        <w:t xml:space="preserve">Geef in </w:t>
      </w:r>
      <w:r>
        <w:t>een</w:t>
      </w:r>
      <w:r w:rsidRPr="00F9570A">
        <w:t xml:space="preserve"> schets aan hoe de </w:t>
      </w:r>
      <w:r>
        <w:t>beschreven</w:t>
      </w:r>
      <w:r w:rsidRPr="00F9570A">
        <w:t xml:space="preserve"> </w:t>
      </w:r>
      <w:r w:rsidR="004B0D95">
        <w:t xml:space="preserve">applicatie </w:t>
      </w:r>
      <w:r w:rsidRPr="00F9570A">
        <w:t>er</w:t>
      </w:r>
      <w:r>
        <w:t xml:space="preserve"> ongeveer</w:t>
      </w:r>
      <w:r w:rsidR="004B0D95">
        <w:t xml:space="preserve"> uit gaat </w:t>
      </w:r>
      <w:r w:rsidRPr="00F9570A">
        <w:t xml:space="preserve">zien. In deze schets moeten duidelijk de </w:t>
      </w:r>
      <w:r w:rsidR="00DA3967">
        <w:t>lay-out</w:t>
      </w:r>
      <w:r w:rsidR="002F12AB">
        <w:t>, de velden</w:t>
      </w:r>
      <w:r>
        <w:t xml:space="preserve"> en de bediening van de applicatie naar</w:t>
      </w:r>
      <w:r w:rsidRPr="00F9570A">
        <w:t xml:space="preserve"> voren komen.</w:t>
      </w:r>
      <w:r>
        <w:t xml:space="preserve"> </w:t>
      </w:r>
    </w:p>
    <w:p w14:paraId="3571A94C" w14:textId="77777777" w:rsidR="000008AB" w:rsidRPr="000008AB" w:rsidRDefault="000008AB" w:rsidP="000008AB">
      <w:pPr>
        <w:pStyle w:val="SPLinfo"/>
      </w:pPr>
      <w:r>
        <w:t>Zie volgende pagina voor voorbeeld.</w:t>
      </w:r>
    </w:p>
    <w:p w14:paraId="64788F57" w14:textId="77777777" w:rsidR="00302DD0" w:rsidRPr="007A0E59" w:rsidRDefault="00302DD0" w:rsidP="00302DD0">
      <w:pPr>
        <w:pStyle w:val="Geenafstand"/>
      </w:pPr>
    </w:p>
    <w:p w14:paraId="001FF3E5" w14:textId="77777777" w:rsidR="00793C80" w:rsidRDefault="00C72A17" w:rsidP="00C72A17">
      <w:pPr>
        <w:jc w:val="center"/>
      </w:pPr>
      <w:r w:rsidRPr="007A0E59">
        <w:rPr>
          <w:noProof/>
          <w:lang w:eastAsia="nl-NL"/>
        </w:rPr>
        <w:lastRenderedPageBreak/>
        <w:drawing>
          <wp:inline distT="0" distB="0" distL="0" distR="0" wp14:anchorId="69A6D747" wp14:editId="409DAE49">
            <wp:extent cx="3534452" cy="25717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0014" cy="2677664"/>
                    </a:xfrm>
                    <a:prstGeom prst="rect">
                      <a:avLst/>
                    </a:prstGeom>
                  </pic:spPr>
                </pic:pic>
              </a:graphicData>
            </a:graphic>
          </wp:inline>
        </w:drawing>
      </w:r>
    </w:p>
    <w:p w14:paraId="64DC5242" w14:textId="77777777" w:rsidR="00793C80" w:rsidRDefault="00793C80" w:rsidP="00C72A17">
      <w:pPr>
        <w:jc w:val="center"/>
      </w:pPr>
    </w:p>
    <w:p w14:paraId="734CA569" w14:textId="77777777" w:rsidR="00370158" w:rsidRPr="007A0E59" w:rsidRDefault="00370158" w:rsidP="00370158">
      <w:pPr>
        <w:pStyle w:val="Kop1"/>
      </w:pPr>
      <w:bookmarkStart w:id="19" w:name="_Toc2080262"/>
      <w:bookmarkStart w:id="20" w:name="_Toc20926724"/>
      <w:r w:rsidRPr="007A0E59">
        <w:t>Navigatiestructuur</w:t>
      </w:r>
      <w:bookmarkEnd w:id="19"/>
      <w:bookmarkEnd w:id="20"/>
    </w:p>
    <w:p w14:paraId="5E72A9E6" w14:textId="77777777" w:rsidR="00370158" w:rsidRPr="007A0E59" w:rsidRDefault="00370158" w:rsidP="000008AB">
      <w:pPr>
        <w:pStyle w:val="SPLinfo"/>
      </w:pPr>
      <w:r w:rsidRPr="007A0E59">
        <w:t xml:space="preserve">In dit hoofdstuk </w:t>
      </w:r>
      <w:r w:rsidR="007C5455">
        <w:t>wordt</w:t>
      </w:r>
      <w:r w:rsidRPr="007A0E59">
        <w:t xml:space="preserve"> </w:t>
      </w:r>
      <w:r w:rsidR="004D20EB" w:rsidRPr="007A0E59">
        <w:t>een schematische weergave van de navigatiestructuur</w:t>
      </w:r>
      <w:r w:rsidR="000008AB">
        <w:t xml:space="preserve"> weergegeven en</w:t>
      </w:r>
      <w:r w:rsidRPr="007A0E59">
        <w:t xml:space="preserve"> hoe de gebruiker</w:t>
      </w:r>
      <w:r w:rsidR="001B5082" w:rsidRPr="007A0E59">
        <w:t xml:space="preserve"> door de applicatie kan navigeren. Hierbij wordt ook aangegeven voor welke actoren dat geldt.</w:t>
      </w:r>
    </w:p>
    <w:p w14:paraId="6FECC706" w14:textId="77777777" w:rsidR="00CD2AA9" w:rsidRDefault="00C72A17" w:rsidP="00C72A17">
      <w:pPr>
        <w:keepNext/>
        <w:jc w:val="center"/>
      </w:pPr>
      <w:r w:rsidRPr="007A0E59">
        <w:rPr>
          <w:noProof/>
          <w:lang w:eastAsia="nl-NL"/>
        </w:rPr>
        <w:drawing>
          <wp:inline distT="0" distB="0" distL="0" distR="0" wp14:anchorId="7C340B25" wp14:editId="739C8878">
            <wp:extent cx="4848225" cy="421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5225" cy="4217816"/>
                    </a:xfrm>
                    <a:prstGeom prst="rect">
                      <a:avLst/>
                    </a:prstGeom>
                  </pic:spPr>
                </pic:pic>
              </a:graphicData>
            </a:graphic>
          </wp:inline>
        </w:drawing>
      </w:r>
    </w:p>
    <w:p w14:paraId="699C35A7" w14:textId="77777777" w:rsidR="000008AB" w:rsidRDefault="000008AB">
      <w:pPr>
        <w:rPr>
          <w:rFonts w:asciiTheme="majorHAnsi" w:eastAsiaTheme="majorEastAsia" w:hAnsiTheme="majorHAnsi" w:cstheme="majorBidi"/>
          <w:color w:val="2F5496" w:themeColor="accent1" w:themeShade="BF"/>
          <w:sz w:val="32"/>
          <w:szCs w:val="32"/>
        </w:rPr>
      </w:pPr>
      <w:bookmarkStart w:id="21" w:name="_Toc2080265"/>
      <w:r>
        <w:br w:type="page"/>
      </w:r>
    </w:p>
    <w:p w14:paraId="28C326E7" w14:textId="12EDF41D" w:rsidR="0015692D" w:rsidRPr="007A0E59" w:rsidRDefault="00DC10FC" w:rsidP="00DC10FC">
      <w:pPr>
        <w:pStyle w:val="Kop1"/>
      </w:pPr>
      <w:bookmarkStart w:id="22" w:name="_Toc20926725"/>
      <w:r w:rsidRPr="007A0E59">
        <w:lastRenderedPageBreak/>
        <w:t>Akkoord opdrachtgever</w:t>
      </w:r>
      <w:bookmarkEnd w:id="21"/>
      <w:bookmarkEnd w:id="22"/>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2C6F0" w14:textId="77777777" w:rsidR="00CC70BD" w:rsidRDefault="00CC70BD" w:rsidP="008A2B7E">
      <w:pPr>
        <w:spacing w:after="0" w:line="240" w:lineRule="auto"/>
      </w:pPr>
      <w:r>
        <w:separator/>
      </w:r>
    </w:p>
  </w:endnote>
  <w:endnote w:type="continuationSeparator" w:id="0">
    <w:p w14:paraId="3849962B" w14:textId="77777777" w:rsidR="00CC70BD" w:rsidRDefault="00CC70BD"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B7A0EC"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w:t>
    </w:r>
    <w:proofErr w:type="spellStart"/>
    <w:r w:rsidR="000A2F0A" w:rsidRPr="006E5651">
      <w:rPr>
        <w:lang w:val="en-US"/>
      </w:rPr>
      <w:t>ontwerp</w:t>
    </w:r>
    <w:proofErr w:type="spellEnd"/>
    <w:r w:rsidR="000A2F0A" w:rsidRPr="006E5651">
      <w:rPr>
        <w:lang w:val="en-US"/>
      </w:rPr>
      <w:t xml:space="preserve">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A856" w14:textId="1D391ADF" w:rsidR="008A2B7E" w:rsidRPr="00957616" w:rsidRDefault="00CC70BD"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8CE32"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BDBE6" w14:textId="77777777" w:rsidR="00CC70BD" w:rsidRDefault="00CC70BD" w:rsidP="008A2B7E">
      <w:pPr>
        <w:spacing w:after="0" w:line="240" w:lineRule="auto"/>
      </w:pPr>
      <w:r>
        <w:separator/>
      </w:r>
    </w:p>
  </w:footnote>
  <w:footnote w:type="continuationSeparator" w:id="0">
    <w:p w14:paraId="2C375355" w14:textId="77777777" w:rsidR="00CC70BD" w:rsidRDefault="00CC70BD"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70CE"/>
    <w:rsid w:val="0004495B"/>
    <w:rsid w:val="000521F3"/>
    <w:rsid w:val="000534B2"/>
    <w:rsid w:val="00054F7C"/>
    <w:rsid w:val="00086198"/>
    <w:rsid w:val="000A2F0A"/>
    <w:rsid w:val="000B7ED6"/>
    <w:rsid w:val="000C50C3"/>
    <w:rsid w:val="000F6DDD"/>
    <w:rsid w:val="0010454A"/>
    <w:rsid w:val="0012351B"/>
    <w:rsid w:val="001502A4"/>
    <w:rsid w:val="00153E88"/>
    <w:rsid w:val="0015692D"/>
    <w:rsid w:val="00183F75"/>
    <w:rsid w:val="00190D75"/>
    <w:rsid w:val="001A6A48"/>
    <w:rsid w:val="001A79BC"/>
    <w:rsid w:val="001B5082"/>
    <w:rsid w:val="001C5E44"/>
    <w:rsid w:val="001E45D8"/>
    <w:rsid w:val="00221DD0"/>
    <w:rsid w:val="002421F8"/>
    <w:rsid w:val="00287F7B"/>
    <w:rsid w:val="002C12F2"/>
    <w:rsid w:val="002C6CA9"/>
    <w:rsid w:val="002F12AB"/>
    <w:rsid w:val="00302DD0"/>
    <w:rsid w:val="00370158"/>
    <w:rsid w:val="00382452"/>
    <w:rsid w:val="003A2EE7"/>
    <w:rsid w:val="003D0335"/>
    <w:rsid w:val="003D74EA"/>
    <w:rsid w:val="003E1D29"/>
    <w:rsid w:val="00436361"/>
    <w:rsid w:val="00453A11"/>
    <w:rsid w:val="00464DA2"/>
    <w:rsid w:val="0046505E"/>
    <w:rsid w:val="0046597C"/>
    <w:rsid w:val="004669F7"/>
    <w:rsid w:val="00467C2A"/>
    <w:rsid w:val="00491D11"/>
    <w:rsid w:val="004B0D95"/>
    <w:rsid w:val="004D20EB"/>
    <w:rsid w:val="00517AB2"/>
    <w:rsid w:val="00530F5B"/>
    <w:rsid w:val="00577C71"/>
    <w:rsid w:val="0058383B"/>
    <w:rsid w:val="0058638E"/>
    <w:rsid w:val="005A66D9"/>
    <w:rsid w:val="005C1EC3"/>
    <w:rsid w:val="005D0910"/>
    <w:rsid w:val="005D4E24"/>
    <w:rsid w:val="006333CA"/>
    <w:rsid w:val="006351D7"/>
    <w:rsid w:val="006642D3"/>
    <w:rsid w:val="00664B01"/>
    <w:rsid w:val="006924DE"/>
    <w:rsid w:val="0069447D"/>
    <w:rsid w:val="006A2A88"/>
    <w:rsid w:val="006E4393"/>
    <w:rsid w:val="006E5651"/>
    <w:rsid w:val="006E7ACA"/>
    <w:rsid w:val="006F365B"/>
    <w:rsid w:val="006F47DA"/>
    <w:rsid w:val="00704456"/>
    <w:rsid w:val="0071476C"/>
    <w:rsid w:val="007408C1"/>
    <w:rsid w:val="00741E0E"/>
    <w:rsid w:val="0076561E"/>
    <w:rsid w:val="007657B8"/>
    <w:rsid w:val="007739E7"/>
    <w:rsid w:val="007910D0"/>
    <w:rsid w:val="00792ED6"/>
    <w:rsid w:val="00793C80"/>
    <w:rsid w:val="007A0E59"/>
    <w:rsid w:val="007C1CE4"/>
    <w:rsid w:val="007C5455"/>
    <w:rsid w:val="007F4FA8"/>
    <w:rsid w:val="008020C6"/>
    <w:rsid w:val="008156EF"/>
    <w:rsid w:val="008478EC"/>
    <w:rsid w:val="0085287A"/>
    <w:rsid w:val="00887BB0"/>
    <w:rsid w:val="00896809"/>
    <w:rsid w:val="008A2B7E"/>
    <w:rsid w:val="008A463F"/>
    <w:rsid w:val="008A796A"/>
    <w:rsid w:val="008D71BC"/>
    <w:rsid w:val="008E7EBD"/>
    <w:rsid w:val="009008D8"/>
    <w:rsid w:val="009059A5"/>
    <w:rsid w:val="00907F82"/>
    <w:rsid w:val="00912FF7"/>
    <w:rsid w:val="00920E32"/>
    <w:rsid w:val="00925984"/>
    <w:rsid w:val="00931345"/>
    <w:rsid w:val="0093389B"/>
    <w:rsid w:val="00935898"/>
    <w:rsid w:val="009500EE"/>
    <w:rsid w:val="00957616"/>
    <w:rsid w:val="0096379F"/>
    <w:rsid w:val="009737B0"/>
    <w:rsid w:val="00975127"/>
    <w:rsid w:val="00996DDF"/>
    <w:rsid w:val="009A5FC7"/>
    <w:rsid w:val="009B011E"/>
    <w:rsid w:val="009D7294"/>
    <w:rsid w:val="009E553C"/>
    <w:rsid w:val="009F41A2"/>
    <w:rsid w:val="00A12187"/>
    <w:rsid w:val="00A206DD"/>
    <w:rsid w:val="00A342D6"/>
    <w:rsid w:val="00A50A4E"/>
    <w:rsid w:val="00A96680"/>
    <w:rsid w:val="00AC0040"/>
    <w:rsid w:val="00AD0A54"/>
    <w:rsid w:val="00AE23A0"/>
    <w:rsid w:val="00AF55D5"/>
    <w:rsid w:val="00B11207"/>
    <w:rsid w:val="00B202A4"/>
    <w:rsid w:val="00B27DF9"/>
    <w:rsid w:val="00B41C41"/>
    <w:rsid w:val="00B4325C"/>
    <w:rsid w:val="00B4551B"/>
    <w:rsid w:val="00B843E3"/>
    <w:rsid w:val="00BA3CC7"/>
    <w:rsid w:val="00BA5332"/>
    <w:rsid w:val="00BB5D6D"/>
    <w:rsid w:val="00BF585F"/>
    <w:rsid w:val="00C11737"/>
    <w:rsid w:val="00C27281"/>
    <w:rsid w:val="00C54405"/>
    <w:rsid w:val="00C6710D"/>
    <w:rsid w:val="00C72A17"/>
    <w:rsid w:val="00C73B29"/>
    <w:rsid w:val="00C852B8"/>
    <w:rsid w:val="00CB1014"/>
    <w:rsid w:val="00CC70BD"/>
    <w:rsid w:val="00CD2AA9"/>
    <w:rsid w:val="00CD31D4"/>
    <w:rsid w:val="00D73541"/>
    <w:rsid w:val="00D73DBF"/>
    <w:rsid w:val="00D84A64"/>
    <w:rsid w:val="00DA3967"/>
    <w:rsid w:val="00DB2E3B"/>
    <w:rsid w:val="00DC10FC"/>
    <w:rsid w:val="00DC2182"/>
    <w:rsid w:val="00DE103D"/>
    <w:rsid w:val="00DF4D03"/>
    <w:rsid w:val="00E0464C"/>
    <w:rsid w:val="00E07D33"/>
    <w:rsid w:val="00E13067"/>
    <w:rsid w:val="00E60B5D"/>
    <w:rsid w:val="00E72841"/>
    <w:rsid w:val="00E7326A"/>
    <w:rsid w:val="00E84A1F"/>
    <w:rsid w:val="00EA0647"/>
    <w:rsid w:val="00EC7DE3"/>
    <w:rsid w:val="00ED3604"/>
    <w:rsid w:val="00F100CC"/>
    <w:rsid w:val="00F37324"/>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464489"/>
    <w:rsid w:val="006D6969"/>
    <w:rsid w:val="00CA6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9FF0A5-5B26-4A67-8BBD-DC35EF13A75D}">
  <ds:schemaRefs>
    <ds:schemaRef ds:uri="http://schemas.openxmlformats.org/officeDocument/2006/bibliography"/>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B1-K1-W3_FO_Functioneel Ontwerp.dotx</Template>
  <TotalTime>162</TotalTime>
  <Pages>6</Pages>
  <Words>506</Words>
  <Characters>2834</Characters>
  <Application>Microsoft Office Word</Application>
  <DocSecurity>0</DocSecurity>
  <Lines>134</Lines>
  <Paragraphs>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noah qorri</cp:lastModifiedBy>
  <cp:revision>9</cp:revision>
  <cp:lastPrinted>2018-09-01T10:46:00Z</cp:lastPrinted>
  <dcterms:created xsi:type="dcterms:W3CDTF">2019-10-03T07:19:00Z</dcterms:created>
  <dcterms:modified xsi:type="dcterms:W3CDTF">2021-05-03T13:58:00Z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